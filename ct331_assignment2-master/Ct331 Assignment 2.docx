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A2" w:rsidRDefault="001B64A7" w:rsidP="001B65A2">
      <w:pPr>
        <w:jc w:val="center"/>
      </w:pPr>
      <w:r>
        <w:t>Ct331 Assignment 2</w:t>
      </w:r>
    </w:p>
    <w:p w:rsidR="001B65A2" w:rsidRDefault="001B65A2" w:rsidP="001B65A2">
      <w:pPr>
        <w:jc w:val="center"/>
      </w:pPr>
      <w:r>
        <w:t>Gary Kelly</w:t>
      </w:r>
    </w:p>
    <w:p w:rsidR="001B65A2" w:rsidRDefault="001B65A2" w:rsidP="001B65A2">
      <w:pPr>
        <w:jc w:val="center"/>
      </w:pPr>
      <w:r>
        <w:t>14493172</w:t>
      </w:r>
    </w:p>
    <w:p w:rsidR="001B64A7" w:rsidRDefault="00397C45" w:rsidP="001B65A2">
      <w:pPr>
        <w:jc w:val="center"/>
      </w:pPr>
      <w:hyperlink r:id="rId4" w:history="1">
        <w:r w:rsidR="001B64A7" w:rsidRPr="00B66A59">
          <w:rPr>
            <w:rStyle w:val="Hyperlink"/>
          </w:rPr>
          <w:t>https://github.com/GaryK95/ct331_assignment2</w:t>
        </w:r>
      </w:hyperlink>
    </w:p>
    <w:p w:rsidR="001B65A2" w:rsidRDefault="001B65A2" w:rsidP="001B65A2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5708650" cy="3781425"/>
                <wp:effectExtent l="0" t="0" r="254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4A7" w:rsidRDefault="001B64A7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954655" cy="3042920"/>
                                  <wp:effectExtent l="0" t="0" r="0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1done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4655" cy="3042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3pt;margin-top:29.25pt;width:449.5pt;height:29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">
                <v:textbox>
                  <w:txbxContent>
                    <w:p w:rsidR="001B64A7" w:rsidRDefault="001B64A7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954655" cy="3042920"/>
                            <wp:effectExtent l="0" t="0" r="0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1done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4655" cy="3042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Question 1</w:t>
      </w:r>
    </w:p>
    <w:p w:rsidR="001B64A7" w:rsidRDefault="001B64A7" w:rsidP="001B65A2"/>
    <w:p w:rsidR="001B65A2" w:rsidRDefault="001B65A2" w:rsidP="001B65A2">
      <w:r>
        <w:t>Q1)-B,</w:t>
      </w:r>
    </w:p>
    <w:p w:rsidR="001B65A2" w:rsidRDefault="001B64A7" w:rsidP="001B65A2">
      <w:r>
        <w:t>Cons builds pairs not lists, the dot separates the elements in the pair</w:t>
      </w:r>
    </w:p>
    <w:p w:rsidR="00C56254" w:rsidRDefault="00C56254" w:rsidP="001B65A2">
      <w:r>
        <w:t>L</w:t>
      </w:r>
      <w:r w:rsidR="001B64A7">
        <w:t>ist</w:t>
      </w:r>
      <w:r>
        <w:t xml:space="preserve"> creates a list </w:t>
      </w:r>
    </w:p>
    <w:p w:rsidR="00C56254" w:rsidRDefault="00C56254" w:rsidP="001B65A2">
      <w:r>
        <w:t>Append joins all the elements of the lists into one big long list</w:t>
      </w: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</w:p>
    <w:p w:rsidR="001B65A2" w:rsidRDefault="00397C45" w:rsidP="001B65A2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D8BA02" wp14:editId="08649521">
                <wp:simplePos x="0" y="0"/>
                <wp:positionH relativeFrom="column">
                  <wp:posOffset>3638550</wp:posOffset>
                </wp:positionH>
                <wp:positionV relativeFrom="paragraph">
                  <wp:posOffset>276225</wp:posOffset>
                </wp:positionV>
                <wp:extent cx="2257425" cy="43338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4A7" w:rsidRDefault="00C56254" w:rsidP="001B65A2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484755" cy="1955800"/>
                                  <wp:effectExtent l="0" t="0" r="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2answer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755" cy="195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8BA0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6.5pt;margin-top:21.75pt;width:177.75pt;height:3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">
                <v:textbox>
                  <w:txbxContent>
                    <w:p w:rsidR="001B64A7" w:rsidRDefault="00C56254" w:rsidP="001B65A2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484755" cy="1955800"/>
                            <wp:effectExtent l="0" t="0" r="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2answers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4755" cy="195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254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267335</wp:posOffset>
                </wp:positionV>
                <wp:extent cx="3705225" cy="43338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4A7" w:rsidRDefault="00C56254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3590925" cy="4143375"/>
                                  <wp:effectExtent l="0" t="0" r="952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2co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925" cy="414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.3pt;margin-top:21.05pt;width:291.75pt;height:3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">
                <v:textbox>
                  <w:txbxContent>
                    <w:p w:rsidR="001B64A7" w:rsidRDefault="00C56254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3590925" cy="4143375"/>
                            <wp:effectExtent l="0" t="0" r="9525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2cod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925" cy="414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5A2">
        <w:t>Question 2</w:t>
      </w:r>
    </w:p>
    <w:p w:rsidR="001B65A2" w:rsidRDefault="001B65A2" w:rsidP="001B65A2">
      <w:pPr>
        <w:jc w:val="center"/>
      </w:pPr>
    </w:p>
    <w:p w:rsidR="001B65A2" w:rsidRDefault="001B65A2" w:rsidP="001B65A2">
      <w:pPr>
        <w:jc w:val="center"/>
      </w:pPr>
      <w:bookmarkStart w:id="0" w:name="_GoBack"/>
      <w:bookmarkEnd w:id="0"/>
    </w:p>
    <w:p w:rsidR="001B65A2" w:rsidRDefault="001B65A2" w:rsidP="001B65A2">
      <w:pPr>
        <w:jc w:val="center"/>
      </w:pPr>
      <w:r>
        <w:t>Question 3</w:t>
      </w:r>
    </w:p>
    <w:p w:rsidR="001B65A2" w:rsidRDefault="00C56254" w:rsidP="001B65A2">
      <w:r>
        <w:t>Could not do, sorry</w:t>
      </w:r>
    </w:p>
    <w:sectPr w:rsidR="001B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A2"/>
    <w:rsid w:val="001B64A7"/>
    <w:rsid w:val="001B65A2"/>
    <w:rsid w:val="00397C45"/>
    <w:rsid w:val="00810561"/>
    <w:rsid w:val="00C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AA3A7-33F1-4544-965B-A28CE562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GaryK95/ct331_assignment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E4A9CC9</Template>
  <TotalTime>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 KELLY</dc:creator>
  <cp:keywords/>
  <dc:description/>
  <cp:lastModifiedBy>GARY  KELLY</cp:lastModifiedBy>
  <cp:revision>3</cp:revision>
  <dcterms:created xsi:type="dcterms:W3CDTF">2017-10-26T18:58:00Z</dcterms:created>
  <dcterms:modified xsi:type="dcterms:W3CDTF">2017-10-26T18:59:00Z</dcterms:modified>
</cp:coreProperties>
</file>